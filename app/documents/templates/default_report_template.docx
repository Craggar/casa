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AB26" w14:textId="77777777"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14:paraId="766E92F7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14:paraId="0B08F67C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r w:rsidR="007935A7">
        <w:fldChar w:fldCharType="begin"/>
      </w:r>
      <w:r w:rsidR="007935A7">
        <w:instrText xml:space="preserve"> MERGEFIELD =created_date \* MERGEFORMAT </w:instrText>
      </w:r>
      <w:r w:rsidR="007935A7">
        <w:fldChar w:fldCharType="separate"/>
      </w:r>
      <w:r w:rsidR="000160B2" w:rsidRPr="00E32642">
        <w:rPr>
          <w:rFonts w:ascii="Century" w:hAnsi="Century" w:cs="Times New Roman"/>
          <w:bCs/>
          <w:noProof/>
          <w:szCs w:val="24"/>
        </w:rPr>
        <w:t>«=created_date»</w:t>
      </w:r>
      <w:r w:rsidR="007935A7">
        <w:rPr>
          <w:rFonts w:ascii="Century" w:hAnsi="Century" w:cs="Times New Roman"/>
          <w:bCs/>
          <w:noProof/>
          <w:szCs w:val="24"/>
        </w:rPr>
        <w:fldChar w:fldCharType="end"/>
      </w:r>
    </w:p>
    <w:p w14:paraId="71E4A41F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  <w:r w:rsidR="007935A7">
        <w:fldChar w:fldCharType="begin"/>
      </w:r>
      <w:r w:rsidR="007935A7">
        <w:instrText xml:space="preserve"> MERGEFIELD =casa_case.court_date \* MERGEFORMAT </w:instrText>
      </w:r>
      <w:r w:rsidR="007935A7">
        <w:fldChar w:fldCharType="separate"/>
      </w:r>
      <w:r w:rsidR="00D50648" w:rsidRPr="00E32642">
        <w:rPr>
          <w:rFonts w:ascii="Century" w:hAnsi="Century" w:cs="Times New Roman"/>
          <w:bCs/>
          <w:noProof/>
          <w:szCs w:val="24"/>
        </w:rPr>
        <w:t>«=</w:t>
      </w:r>
      <w:r w:rsidR="00D50648" w:rsidRPr="00E32642">
        <w:rPr>
          <w:rFonts w:ascii="Century" w:hAnsi="Century" w:cs="Times New Roman"/>
          <w:noProof/>
          <w:szCs w:val="24"/>
        </w:rPr>
        <w:t>casa_case.</w:t>
      </w:r>
      <w:r w:rsidR="00D50648" w:rsidRPr="00E32642">
        <w:rPr>
          <w:rFonts w:ascii="Century" w:hAnsi="Century" w:cs="Times New Roman"/>
          <w:bCs/>
          <w:noProof/>
          <w:szCs w:val="24"/>
        </w:rPr>
        <w:t>court_date»</w:t>
      </w:r>
      <w:r w:rsidR="007935A7">
        <w:rPr>
          <w:rFonts w:ascii="Century" w:hAnsi="Century" w:cs="Times New Roman"/>
          <w:bCs/>
          <w:noProof/>
          <w:szCs w:val="24"/>
        </w:rPr>
        <w:fldChar w:fldCharType="end"/>
      </w:r>
    </w:p>
    <w:p w14:paraId="6B79387D" w14:textId="77777777"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2478FDBC" w14:textId="77777777" w:rsidR="00843027" w:rsidRPr="00E32642" w:rsidRDefault="00A51A19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szCs w:val="24"/>
        </w:rPr>
        <w:t>Respondent</w:t>
      </w:r>
      <w:r w:rsidR="007974A8" w:rsidRPr="00E32642">
        <w:rPr>
          <w:rFonts w:ascii="Century" w:hAnsi="Century" w:cs="Times New Roman"/>
          <w:b/>
          <w:szCs w:val="24"/>
          <w:lang w:val="vi-VN"/>
        </w:rPr>
        <w:t>(s)</w:t>
      </w:r>
      <w:r w:rsidRPr="00E32642">
        <w:rPr>
          <w:rFonts w:ascii="Century" w:hAnsi="Century" w:cs="Times New Roman"/>
          <w:szCs w:val="24"/>
        </w:rPr>
        <w:t xml:space="preserve">: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Pr="00E32642">
        <w:rPr>
          <w:rFonts w:ascii="Century" w:hAnsi="Century" w:cs="Times New Roman"/>
          <w:szCs w:val="24"/>
        </w:rPr>
        <w:tab/>
      </w:r>
      <w:r w:rsidRPr="00E32642">
        <w:rPr>
          <w:rFonts w:ascii="Century" w:hAnsi="Century" w:cs="Times New Roman"/>
          <w:szCs w:val="24"/>
        </w:rPr>
        <w:tab/>
      </w:r>
      <w:r w:rsidRPr="00E32642">
        <w:rPr>
          <w:rFonts w:ascii="Century" w:hAnsi="Century" w:cs="Times New Roman"/>
          <w:b/>
          <w:szCs w:val="24"/>
        </w:rPr>
        <w:t>Cas</w:t>
      </w:r>
      <w:r w:rsidR="007974A8" w:rsidRPr="00E32642">
        <w:rPr>
          <w:rFonts w:ascii="Century" w:hAnsi="Century" w:cs="Times New Roman"/>
          <w:b/>
          <w:szCs w:val="24"/>
          <w:lang w:val="vi-VN"/>
        </w:rPr>
        <w:t>e</w:t>
      </w:r>
      <w:r w:rsidRPr="00E32642">
        <w:rPr>
          <w:rFonts w:ascii="Century" w:hAnsi="Century" w:cs="Times New Roman"/>
          <w:b/>
          <w:szCs w:val="24"/>
        </w:rPr>
        <w:t>#:</w:t>
      </w:r>
      <w:r w:rsidR="007935A7">
        <w:fldChar w:fldCharType="begin"/>
      </w:r>
      <w:r w:rsidR="007935A7">
        <w:instrText xml:space="preserve"> MERGEFIELD =casa_case.case_number \* MERGEFORMAT </w:instrText>
      </w:r>
      <w:r w:rsidR="007935A7">
        <w:fldChar w:fldCharType="separate"/>
      </w:r>
      <w:r w:rsidR="00D50648" w:rsidRPr="00E32642">
        <w:rPr>
          <w:rFonts w:ascii="Century" w:hAnsi="Century" w:cs="Times New Roman"/>
          <w:noProof/>
          <w:szCs w:val="24"/>
        </w:rPr>
        <w:t>«=casa_case.case_number»</w:t>
      </w:r>
      <w:r w:rsidR="007935A7">
        <w:rPr>
          <w:rFonts w:ascii="Century" w:hAnsi="Century" w:cs="Times New Roman"/>
          <w:noProof/>
          <w:szCs w:val="24"/>
        </w:rPr>
        <w:fldChar w:fldCharType="end"/>
      </w:r>
      <w:r w:rsidRPr="00E32642">
        <w:rPr>
          <w:rFonts w:ascii="Century" w:hAnsi="Century" w:cs="Times New Roman"/>
          <w:szCs w:val="24"/>
        </w:rPr>
        <w:tab/>
      </w:r>
      <w:r w:rsidRPr="00E32642">
        <w:rPr>
          <w:rFonts w:ascii="Century" w:hAnsi="Century" w:cs="Times New Roman"/>
          <w:szCs w:val="24"/>
        </w:rPr>
        <w:tab/>
      </w:r>
      <w:r w:rsidRPr="00E32642">
        <w:rPr>
          <w:rFonts w:ascii="Century" w:hAnsi="Century" w:cs="Times New Roman"/>
          <w:b/>
          <w:szCs w:val="24"/>
        </w:rPr>
        <w:t>DOB</w:t>
      </w:r>
      <w:r w:rsidRPr="00E32642">
        <w:rPr>
          <w:rFonts w:ascii="Century" w:hAnsi="Century" w:cs="Times New Roman"/>
          <w:szCs w:val="24"/>
        </w:rPr>
        <w:t xml:space="preserve">: </w:t>
      </w:r>
      <w:r w:rsidR="007935A7">
        <w:fldChar w:fldCharType="begin"/>
      </w:r>
      <w:r w:rsidR="007935A7">
        <w:instrText xml:space="preserve"> MERGEFIELD  =casa_case.dob \* MERGEFORMAT </w:instrText>
      </w:r>
      <w:r w:rsidR="007935A7">
        <w:fldChar w:fldCharType="separate"/>
      </w:r>
      <w:r w:rsidR="005A5157" w:rsidRPr="00E32642">
        <w:rPr>
          <w:rFonts w:ascii="Century" w:hAnsi="Century" w:cs="Times New Roman"/>
          <w:noProof/>
          <w:szCs w:val="24"/>
        </w:rPr>
        <w:t>«=casa_case.dob»</w:t>
      </w:r>
      <w:r w:rsidR="007935A7">
        <w:rPr>
          <w:rFonts w:ascii="Century" w:hAnsi="Century" w:cs="Times New Roman"/>
          <w:noProof/>
          <w:szCs w:val="24"/>
        </w:rPr>
        <w:fldChar w:fldCharType="end"/>
      </w:r>
    </w:p>
    <w:p w14:paraId="50AAE58B" w14:textId="77777777" w:rsidR="00843027" w:rsidRPr="00E32642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4734F3F1" w14:textId="77777777" w:rsidR="00843027" w:rsidRPr="00E32642" w:rsidRDefault="007935A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case_contacts:if \* MERGEFORMAT </w:instrText>
      </w:r>
      <w:r>
        <w:fldChar w:fldCharType="separate"/>
      </w:r>
      <w:r w:rsidR="00843027" w:rsidRPr="00E32642">
        <w:rPr>
          <w:rFonts w:ascii="Century" w:hAnsi="Century" w:cs="Times New Roman"/>
          <w:noProof/>
          <w:szCs w:val="24"/>
        </w:rPr>
        <w:t>«case_contacts:if»</w:t>
      </w:r>
      <w:r>
        <w:rPr>
          <w:rFonts w:ascii="Century" w:hAnsi="Century" w:cs="Times New Roman"/>
          <w:noProof/>
          <w:szCs w:val="24"/>
        </w:rPr>
        <w:fldChar w:fldCharType="end"/>
      </w:r>
    </w:p>
    <w:p w14:paraId="557F3459" w14:textId="77777777" w:rsidR="00A51A19" w:rsidRPr="00E32642" w:rsidRDefault="00A51A19" w:rsidP="00C33CA9">
      <w:pPr>
        <w:spacing w:line="240" w:lineRule="auto"/>
        <w:rPr>
          <w:rFonts w:ascii="Century" w:hAnsi="Century" w:cs="Times New Roman"/>
          <w:b/>
          <w:szCs w:val="24"/>
        </w:rPr>
      </w:pPr>
      <w:r w:rsidRPr="00E32642">
        <w:rPr>
          <w:rFonts w:ascii="Century" w:hAnsi="Century" w:cs="Times New Roman"/>
          <w:b/>
          <w:szCs w:val="24"/>
        </w:rPr>
        <w:t>Persons Interviewed Regarding the Situation:</w:t>
      </w:r>
    </w:p>
    <w:p w14:paraId="0C082555" w14:textId="77777777" w:rsidR="00864589" w:rsidRPr="00E32642" w:rsidRDefault="00864589" w:rsidP="00A51A19">
      <w:pPr>
        <w:rPr>
          <w:rFonts w:ascii="Century" w:hAnsi="Century" w:cs="Times New Roman"/>
          <w:szCs w:val="24"/>
        </w:rPr>
      </w:pPr>
    </w:p>
    <w:tbl>
      <w:tblPr>
        <w:tblStyle w:val="Tabelacomgrade"/>
        <w:tblW w:w="9606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017"/>
        <w:gridCol w:w="3133"/>
      </w:tblGrid>
      <w:tr w:rsidR="00864589" w:rsidRPr="00E32642" w14:paraId="5C6B221E" w14:textId="77777777" w:rsidTr="00EF756E">
        <w:tc>
          <w:tcPr>
            <w:tcW w:w="3277" w:type="dxa"/>
          </w:tcPr>
          <w:p w14:paraId="2F8CF00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Name</w:t>
            </w:r>
          </w:p>
        </w:tc>
        <w:tc>
          <w:tcPr>
            <w:tcW w:w="3107" w:type="dxa"/>
          </w:tcPr>
          <w:p w14:paraId="4CE19862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Title/ Relationship</w:t>
            </w:r>
          </w:p>
        </w:tc>
        <w:tc>
          <w:tcPr>
            <w:tcW w:w="3222" w:type="dxa"/>
          </w:tcPr>
          <w:p w14:paraId="059FBEE6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Contact Dates</w:t>
            </w:r>
          </w:p>
        </w:tc>
      </w:tr>
      <w:tr w:rsidR="00864589" w:rsidRPr="00E32642" w14:paraId="728A23CC" w14:textId="77777777" w:rsidTr="00EF756E">
        <w:tc>
          <w:tcPr>
            <w:tcW w:w="3277" w:type="dxa"/>
          </w:tcPr>
          <w:p w14:paraId="1508CB51" w14:textId="77777777" w:rsidR="00864589" w:rsidRPr="00E32642" w:rsidRDefault="007935A7" w:rsidP="00A51A19">
            <w:pPr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case_contacts:each(contact) \* MERGEFORMAT </w:instrText>
            </w:r>
            <w:r>
              <w:fldChar w:fldCharType="separate"/>
            </w:r>
            <w:r w:rsidR="00864589" w:rsidRPr="00E32642">
              <w:rPr>
                <w:rFonts w:ascii="Century" w:hAnsi="Century" w:cs="Times New Roman"/>
                <w:noProof/>
                <w:szCs w:val="24"/>
              </w:rPr>
              <w:t>«case_contacts:each(contact)»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</w:tc>
        <w:tc>
          <w:tcPr>
            <w:tcW w:w="3107" w:type="dxa"/>
          </w:tcPr>
          <w:p w14:paraId="0D6CA3E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1BD91869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  <w:tr w:rsidR="00864589" w:rsidRPr="00E32642" w14:paraId="00AB22BB" w14:textId="77777777" w:rsidTr="00EF756E">
        <w:tc>
          <w:tcPr>
            <w:tcW w:w="3277" w:type="dxa"/>
          </w:tcPr>
          <w:p w14:paraId="388C3708" w14:textId="77777777" w:rsidR="00864589" w:rsidRPr="00E32642" w:rsidRDefault="007935A7" w:rsidP="00A51A19">
            <w:pPr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 =contact.name  \* MERGEFORMAT </w:instrText>
            </w:r>
            <w:r>
              <w:fldChar w:fldCharType="separate"/>
            </w:r>
            <w:r w:rsidR="00864589" w:rsidRPr="00E32642">
              <w:rPr>
                <w:rFonts w:ascii="Century" w:hAnsi="Century" w:cs="Times New Roman"/>
                <w:noProof/>
                <w:szCs w:val="24"/>
              </w:rPr>
              <w:t>«=contact.name»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</w:tc>
        <w:tc>
          <w:tcPr>
            <w:tcW w:w="3107" w:type="dxa"/>
          </w:tcPr>
          <w:p w14:paraId="7627F35D" w14:textId="77777777" w:rsidR="00864589" w:rsidRPr="00E32642" w:rsidRDefault="007935A7" w:rsidP="00A51A19">
            <w:pPr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 =contact.type  \* MERGEFORMAT </w:instrText>
            </w:r>
            <w:r>
              <w:fldChar w:fldCharType="separate"/>
            </w:r>
            <w:r w:rsidR="00864589" w:rsidRPr="00E32642">
              <w:rPr>
                <w:rFonts w:ascii="Century" w:hAnsi="Century" w:cs="Times New Roman"/>
                <w:noProof/>
                <w:szCs w:val="24"/>
              </w:rPr>
              <w:t>«=contact.type»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</w:tc>
        <w:tc>
          <w:tcPr>
            <w:tcW w:w="3222" w:type="dxa"/>
          </w:tcPr>
          <w:p w14:paraId="75B01F3B" w14:textId="77777777" w:rsidR="00864589" w:rsidRPr="00E32642" w:rsidRDefault="007935A7" w:rsidP="00A51A19">
            <w:pPr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 =contact.dates  \* MERGEFORMAT </w:instrText>
            </w:r>
            <w:r>
              <w:fldChar w:fldCharType="separate"/>
            </w:r>
            <w:r w:rsidR="00864589" w:rsidRPr="00E32642">
              <w:rPr>
                <w:rFonts w:ascii="Century" w:hAnsi="Century" w:cs="Times New Roman"/>
                <w:noProof/>
                <w:szCs w:val="24"/>
              </w:rPr>
              <w:t>«=contact.dates»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</w:tc>
      </w:tr>
      <w:tr w:rsidR="00864589" w:rsidRPr="00E32642" w14:paraId="427B9B0A" w14:textId="77777777" w:rsidTr="00EF756E">
        <w:tc>
          <w:tcPr>
            <w:tcW w:w="3277" w:type="dxa"/>
          </w:tcPr>
          <w:p w14:paraId="406022FF" w14:textId="77777777" w:rsidR="00864589" w:rsidRPr="00E32642" w:rsidRDefault="007935A7" w:rsidP="00A51A19">
            <w:pPr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case_contacts:endEach \* MERGEFORMAT </w:instrText>
            </w:r>
            <w:r>
              <w:fldChar w:fldCharType="separate"/>
            </w:r>
            <w:r w:rsidR="00864589" w:rsidRPr="00E32642">
              <w:rPr>
                <w:rFonts w:ascii="Century" w:hAnsi="Century" w:cs="Times New Roman"/>
                <w:noProof/>
                <w:szCs w:val="24"/>
              </w:rPr>
              <w:t>«case_contacts:endEach»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</w:tc>
        <w:tc>
          <w:tcPr>
            <w:tcW w:w="3107" w:type="dxa"/>
          </w:tcPr>
          <w:p w14:paraId="432B59E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71256409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</w:tbl>
    <w:p w14:paraId="1AF7AC85" w14:textId="77777777" w:rsidR="009A1978" w:rsidRPr="00E32642" w:rsidRDefault="009A1978" w:rsidP="009A1978">
      <w:pPr>
        <w:spacing w:line="240" w:lineRule="auto"/>
        <w:rPr>
          <w:rFonts w:ascii="Century" w:hAnsi="Century"/>
          <w:szCs w:val="24"/>
        </w:rPr>
      </w:pPr>
    </w:p>
    <w:p w14:paraId="2AA234A6" w14:textId="77777777" w:rsidR="00843027" w:rsidRPr="00E32642" w:rsidRDefault="009A1978" w:rsidP="00843027">
      <w:pPr>
        <w:spacing w:line="240" w:lineRule="auto"/>
        <w:rPr>
          <w:rFonts w:ascii="Century" w:hAnsi="Century"/>
          <w:b/>
          <w:szCs w:val="24"/>
        </w:rPr>
      </w:pPr>
      <w:r w:rsidRPr="00E32642">
        <w:rPr>
          <w:rFonts w:ascii="Century" w:hAnsi="Century"/>
          <w:szCs w:val="24"/>
        </w:rPr>
        <w:t>*</w:t>
      </w:r>
      <w:r w:rsidRPr="00E32642">
        <w:rPr>
          <w:rFonts w:ascii="Century" w:hAnsi="Century"/>
          <w:b/>
          <w:szCs w:val="24"/>
        </w:rPr>
        <w:t>- Indicates attempted contact</w:t>
      </w:r>
    </w:p>
    <w:p w14:paraId="2BCA7EFA" w14:textId="77777777" w:rsidR="000907C3" w:rsidRPr="000D1C8F" w:rsidRDefault="007935A7" w:rsidP="00A51A19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case_contacts:endIf \* MERGEFORMAT </w:instrText>
      </w:r>
      <w:r>
        <w:fldChar w:fldCharType="separate"/>
      </w:r>
      <w:r w:rsidR="00843027" w:rsidRPr="000D1C8F">
        <w:rPr>
          <w:rFonts w:ascii="Century" w:hAnsi="Century" w:cs="Times New Roman"/>
          <w:noProof/>
          <w:szCs w:val="24"/>
        </w:rPr>
        <w:t>«case_contacts:endIf»</w:t>
      </w:r>
      <w:r>
        <w:rPr>
          <w:rFonts w:ascii="Century" w:hAnsi="Century" w:cs="Times New Roman"/>
          <w:noProof/>
          <w:szCs w:val="24"/>
        </w:rPr>
        <w:fldChar w:fldCharType="end"/>
      </w:r>
    </w:p>
    <w:p w14:paraId="1275F8EA" w14:textId="77777777"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14:paraId="52DAF668" w14:textId="228B25CA" w:rsidR="000D1C8F" w:rsidRPr="000D1C8F" w:rsidRDefault="004F4989" w:rsidP="000D1C8F">
      <w:pPr>
        <w:rPr>
          <w:rFonts w:ascii="Century" w:hAnsi="Century" w:cs="Times New Roman"/>
          <w:sz w:val="22"/>
        </w:rPr>
      </w:pPr>
      <w:fldSimple w:instr=" MERGEFIELD  case_court_orders:if  \* MERGEFORMAT ">
        <w:r>
          <w:rPr>
            <w:noProof/>
          </w:rPr>
          <w:t>«case_court_orders:if»</w:t>
        </w:r>
      </w:fldSimple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5"/>
        <w:gridCol w:w="3192"/>
      </w:tblGrid>
      <w:tr w:rsidR="000D1C8F" w:rsidRPr="000D1C8F" w14:paraId="700CD02D" w14:textId="77777777" w:rsidTr="00C61C0C">
        <w:tc>
          <w:tcPr>
            <w:tcW w:w="3192" w:type="dxa"/>
          </w:tcPr>
          <w:p w14:paraId="352BE5F9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92" w:type="dxa"/>
          </w:tcPr>
          <w:p w14:paraId="70225466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Status</w:t>
            </w:r>
          </w:p>
        </w:tc>
      </w:tr>
      <w:tr w:rsidR="000D1C8F" w:rsidRPr="000D1C8F" w14:paraId="295EB973" w14:textId="77777777" w:rsidTr="00C61C0C">
        <w:tc>
          <w:tcPr>
            <w:tcW w:w="3192" w:type="dxa"/>
          </w:tcPr>
          <w:p w14:paraId="369B49C1" w14:textId="69EB17E4" w:rsidR="000D1C8F" w:rsidRPr="000D1C8F" w:rsidRDefault="004F4989" w:rsidP="00C61C0C">
            <w:pPr>
              <w:rPr>
                <w:rFonts w:ascii="Century" w:hAnsi="Century" w:cs="Times New Roman"/>
              </w:rPr>
            </w:pPr>
            <w:fldSimple w:instr=" MERGEFIELD  case_court_orders:each(order)  \* MERGEFORMAT ">
              <w:r>
                <w:rPr>
                  <w:noProof/>
                </w:rPr>
                <w:t>«case_court_orders:each(order)»</w:t>
              </w:r>
            </w:fldSimple>
          </w:p>
        </w:tc>
        <w:tc>
          <w:tcPr>
            <w:tcW w:w="3192" w:type="dxa"/>
          </w:tcPr>
          <w:p w14:paraId="7E69513E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  <w:tr w:rsidR="000D1C8F" w:rsidRPr="000D1C8F" w14:paraId="73462AAD" w14:textId="77777777" w:rsidTr="00C61C0C">
        <w:tc>
          <w:tcPr>
            <w:tcW w:w="3192" w:type="dxa"/>
          </w:tcPr>
          <w:p w14:paraId="31FD496B" w14:textId="123E5C02" w:rsidR="000D1C8F" w:rsidRPr="000D1C8F" w:rsidRDefault="004F4989" w:rsidP="00C61C0C">
            <w:pPr>
              <w:rPr>
                <w:rFonts w:ascii="Century" w:hAnsi="Century" w:cs="Times New Roman"/>
              </w:rPr>
            </w:pPr>
            <w:fldSimple w:instr=" MERGEFIELD  =order.order  \* MERGEFORMAT ">
              <w:r>
                <w:rPr>
                  <w:noProof/>
                </w:rPr>
                <w:t>«=order.order»</w:t>
              </w:r>
            </w:fldSimple>
          </w:p>
        </w:tc>
        <w:tc>
          <w:tcPr>
            <w:tcW w:w="3192" w:type="dxa"/>
          </w:tcPr>
          <w:p w14:paraId="1ADE4E8F" w14:textId="2E2FB709" w:rsidR="00EB648F" w:rsidRDefault="004F4989" w:rsidP="00C61C0C">
            <w:fldSimple w:instr=" MERGEFIELD  order.status:if  \* MERGEFORMAT ">
              <w:r>
                <w:rPr>
                  <w:noProof/>
                </w:rPr>
                <w:t>«order.status:if»</w:t>
              </w:r>
            </w:fldSimple>
          </w:p>
          <w:p w14:paraId="59845767" w14:textId="62C85822" w:rsidR="00EB648F" w:rsidRDefault="004F4989" w:rsidP="00C61C0C">
            <w:fldSimple w:instr=" MERGEFIELD  =order.status  \* MERGEFORMAT ">
              <w:r>
                <w:rPr>
                  <w:noProof/>
                </w:rPr>
                <w:t>«=order.status»</w:t>
              </w:r>
            </w:fldSimple>
          </w:p>
          <w:p w14:paraId="2EA77923" w14:textId="3B3EC3BD" w:rsidR="00EB648F" w:rsidRDefault="004F4989" w:rsidP="00C61C0C">
            <w:fldSimple w:instr=" MERGEFIELD  order.status:else  \* MERGEFORMAT ">
              <w:r>
                <w:rPr>
                  <w:noProof/>
                </w:rPr>
                <w:t>«order.status:else»</w:t>
              </w:r>
            </w:fldSimple>
          </w:p>
          <w:p w14:paraId="40C7FCAC" w14:textId="77777777" w:rsidR="00EB648F" w:rsidRDefault="00EB648F" w:rsidP="00EB648F">
            <w:r w:rsidRPr="00EB648F">
              <w:rPr>
                <w:color w:val="FF0000"/>
              </w:rPr>
              <w:t>Not specified</w:t>
            </w:r>
          </w:p>
          <w:p w14:paraId="5CF66323" w14:textId="7C64720D" w:rsidR="00EB648F" w:rsidRPr="00EB648F" w:rsidRDefault="004F4989" w:rsidP="00EB648F">
            <w:fldSimple w:instr=" MERGEFIELD  order.status:endIf  \* MERGEFORMAT ">
              <w:r>
                <w:rPr>
                  <w:noProof/>
                </w:rPr>
                <w:t>«order.status:endIf»</w:t>
              </w:r>
            </w:fldSimple>
          </w:p>
        </w:tc>
      </w:tr>
      <w:tr w:rsidR="000D1C8F" w:rsidRPr="000D1C8F" w14:paraId="76A5E2C6" w14:textId="77777777" w:rsidTr="00C61C0C">
        <w:tc>
          <w:tcPr>
            <w:tcW w:w="3192" w:type="dxa"/>
          </w:tcPr>
          <w:p w14:paraId="65E01D71" w14:textId="20A4233D" w:rsidR="000D1C8F" w:rsidRPr="000D1C8F" w:rsidRDefault="004F4989" w:rsidP="00C61C0C">
            <w:pPr>
              <w:rPr>
                <w:rFonts w:ascii="Century" w:hAnsi="Century" w:cs="Times New Roman"/>
              </w:rPr>
            </w:pPr>
            <w:fldSimple w:instr=" MERGEFIELD  case_court_orders:endEach  \* MERGEFORMAT ">
              <w:r>
                <w:rPr>
                  <w:noProof/>
                </w:rPr>
                <w:t>«case_court_orders:endEach»</w:t>
              </w:r>
            </w:fldSimple>
          </w:p>
        </w:tc>
        <w:tc>
          <w:tcPr>
            <w:tcW w:w="3192" w:type="dxa"/>
          </w:tcPr>
          <w:p w14:paraId="61D655C9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</w:tbl>
    <w:p w14:paraId="54F9AF34" w14:textId="71E1BAB5" w:rsidR="000D1C8F" w:rsidRPr="000D1C8F" w:rsidRDefault="004F4989" w:rsidP="000D1C8F">
      <w:pPr>
        <w:rPr>
          <w:rFonts w:ascii="Century" w:hAnsi="Century" w:cs="Times New Roman"/>
          <w:sz w:val="22"/>
        </w:rPr>
      </w:pPr>
      <w:fldSimple w:instr=" MERGEFIELD  case_court_orders:endIf  \* MERGEFORMAT ">
        <w:r>
          <w:rPr>
            <w:noProof/>
          </w:rPr>
          <w:t>«case_court_orders:endIf»</w:t>
        </w:r>
      </w:fldSimple>
    </w:p>
    <w:p w14:paraId="09C33FAD" w14:textId="77777777"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14:paraId="226E84E6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14:paraId="04ED361D" w14:textId="77777777" w:rsidR="00973B38" w:rsidRPr="00E32642" w:rsidRDefault="007935A7" w:rsidP="008137E9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="00843591" w:rsidRPr="00E32642">
        <w:rPr>
          <w:rFonts w:ascii="Century" w:hAnsi="Century" w:cs="Times New Roman"/>
          <w:bCs/>
          <w:noProof/>
          <w:szCs w:val="24"/>
        </w:rPr>
        <w:t>«casa_case.is_transitioning:if»</w:t>
      </w:r>
      <w:r>
        <w:rPr>
          <w:rFonts w:ascii="Century" w:hAnsi="Century" w:cs="Times New Roman"/>
          <w:bCs/>
          <w:noProof/>
          <w:szCs w:val="24"/>
        </w:rPr>
        <w:fldChar w:fldCharType="end"/>
      </w:r>
    </w:p>
    <w:p w14:paraId="1B419FC0" w14:textId="77777777" w:rsidR="007974A8" w:rsidRPr="00E32642" w:rsidRDefault="00973B38" w:rsidP="00973B38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14:paraId="3F9A387B" w14:textId="77777777" w:rsidR="00973B38" w:rsidRPr="00E32642" w:rsidRDefault="007935A7" w:rsidP="008137E9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casa_case.is_transitioning:else \* MERGEFORMAT </w:instrText>
      </w:r>
      <w:r>
        <w:fldChar w:fldCharType="separate"/>
      </w:r>
      <w:r w:rsidR="008137E9" w:rsidRPr="00E32642">
        <w:rPr>
          <w:rFonts w:ascii="Century" w:hAnsi="Century" w:cs="Times New Roman"/>
          <w:noProof/>
          <w:szCs w:val="24"/>
        </w:rPr>
        <w:t>«casa_case.is_transitioning:else»</w:t>
      </w:r>
      <w:r>
        <w:rPr>
          <w:rFonts w:ascii="Century" w:hAnsi="Century" w:cs="Times New Roman"/>
          <w:noProof/>
          <w:szCs w:val="24"/>
        </w:rPr>
        <w:fldChar w:fldCharType="end"/>
      </w:r>
    </w:p>
    <w:p w14:paraId="1A759536" w14:textId="77777777" w:rsidR="00973B38" w:rsidRPr="00E32642" w:rsidRDefault="00973B38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supervisor&gt;</w:t>
      </w:r>
    </w:p>
    <w:p w14:paraId="2BE9F9E2" w14:textId="77777777" w:rsidR="00973B38" w:rsidRPr="00E32642" w:rsidRDefault="00973B38" w:rsidP="008137E9">
      <w:pPr>
        <w:rPr>
          <w:rFonts w:ascii="Century" w:hAnsi="Century"/>
        </w:rPr>
      </w:pPr>
      <w:r w:rsidRPr="00E32642">
        <w:rPr>
          <w:rFonts w:ascii="Century" w:hAnsi="Century"/>
          <w:color w:val="984806" w:themeColor="accent6" w:themeShade="80"/>
        </w:rPr>
        <w:t>Case Supervisor</w:t>
      </w:r>
      <w:r w:rsidR="008137E9" w:rsidRPr="00E32642">
        <w:rPr>
          <w:rFonts w:ascii="Century" w:hAnsi="Century"/>
          <w:color w:val="984806" w:themeColor="accent6" w:themeShade="80"/>
        </w:rPr>
        <w:t xml:space="preserve"> will provide this information.</w:t>
      </w:r>
      <w:r w:rsidR="008137E9" w:rsidRPr="00E32642">
        <w:rPr>
          <w:rFonts w:ascii="Century" w:hAnsi="Century"/>
        </w:rPr>
        <w:t xml:space="preserve"> </w:t>
      </w:r>
    </w:p>
    <w:p w14:paraId="4A240E98" w14:textId="77777777" w:rsidR="008137E9" w:rsidRPr="00E32642" w:rsidRDefault="007935A7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r>
        <w:lastRenderedPageBreak/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6450BF99" w14:textId="77777777"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14:paraId="08D33D62" w14:textId="77777777" w:rsidR="002A65F2" w:rsidRPr="00E32642" w:rsidRDefault="00A51A19" w:rsidP="002A65F2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  <w:r w:rsidR="00973B38" w:rsidRPr="00E32642">
        <w:rPr>
          <w:rFonts w:ascii="Century" w:hAnsi="Century" w:cs="Times New Roman"/>
          <w:b/>
          <w:bCs/>
          <w:szCs w:val="24"/>
        </w:rPr>
        <w:t xml:space="preserve"> </w:t>
      </w:r>
    </w:p>
    <w:p w14:paraId="2AE68230" w14:textId="77777777" w:rsidR="007974A8" w:rsidRPr="00E32642" w:rsidRDefault="007935A7" w:rsidP="007974A8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!casa_case.is_transitioning:if \* MERGEFORMAT </w:instrText>
      </w:r>
      <w:r>
        <w:fldChar w:fldCharType="separate"/>
      </w:r>
      <w:r w:rsidR="002A65F2" w:rsidRPr="00E32642">
        <w:rPr>
          <w:rFonts w:ascii="Century" w:hAnsi="Century"/>
          <w:noProof/>
        </w:rPr>
        <w:t>«!casa_case.is_transitioning:if»</w:t>
      </w:r>
      <w:r>
        <w:rPr>
          <w:rFonts w:ascii="Century" w:hAnsi="Century"/>
          <w:noProof/>
        </w:rPr>
        <w:fldChar w:fldCharType="end"/>
      </w:r>
    </w:p>
    <w:p w14:paraId="681D3E02" w14:textId="77777777" w:rsidR="00D615C1" w:rsidRPr="00E32642" w:rsidRDefault="007974A8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  <w:u w:val="single"/>
        </w:rPr>
        <w:t>REMEMBER</w:t>
      </w:r>
      <w:r w:rsidRPr="00E32642">
        <w:rPr>
          <w:rFonts w:ascii="Century" w:hAnsi="Century" w:cs="Times New Roman"/>
          <w:b/>
          <w:bCs/>
          <w:color w:val="984806" w:themeColor="accent6" w:themeShade="80"/>
          <w:szCs w:val="24"/>
        </w:rPr>
        <w:t xml:space="preserve">: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Summarize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factual information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gathered from your contacts. Just the Facts! Your</w:t>
      </w:r>
      <w:r w:rsidRPr="00E32642">
        <w:rPr>
          <w:rFonts w:ascii="Century" w:hAnsi="Century" w:cs="Times New Roman"/>
          <w:color w:val="984806" w:themeColor="accent6" w:themeShade="80"/>
          <w:szCs w:val="24"/>
          <w:lang w:val="vi-VN"/>
        </w:rPr>
        <w:t xml:space="preserve"> f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act-based opinions come later! Indicate sources and dates from school personnel, physicians,</w:t>
      </w:r>
      <w:r w:rsidR="007D75E3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psycho</w:t>
      </w:r>
      <w:r w:rsidR="007D75E3" w:rsidRPr="00E32642">
        <w:rPr>
          <w:rFonts w:ascii="Century" w:hAnsi="Century" w:cs="Times New Roman"/>
          <w:color w:val="984806" w:themeColor="accent6" w:themeShade="80"/>
          <w:szCs w:val="24"/>
        </w:rPr>
        <w:t>logical reports, psychiatric rep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o</w:t>
      </w:r>
      <w:r w:rsidR="007D75E3" w:rsidRPr="00E32642">
        <w:rPr>
          <w:rFonts w:ascii="Century" w:hAnsi="Century" w:cs="Times New Roman"/>
          <w:color w:val="984806" w:themeColor="accent6" w:themeShade="80"/>
          <w:szCs w:val="24"/>
        </w:rPr>
        <w:t>r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ts, etc. (For example: This CASA spoke with Ms. Teacher</w:t>
      </w:r>
      <w:r w:rsidR="007415E2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on January 12, 2009. Ms. Teacher stated...) After each sentence if someone asked “says who?”</w:t>
      </w:r>
      <w:r w:rsidR="007D75E3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the answer should be “Jordy, Mom, DSS, school, foster parents, my eyes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”</w:t>
      </w:r>
      <w:r w:rsidRPr="00E32642">
        <w:rPr>
          <w:rFonts w:ascii="Century" w:hAnsi="Century" w:cs="Times New Roman"/>
          <w:color w:val="984806" w:themeColor="accent6" w:themeShade="80"/>
          <w:szCs w:val="24"/>
          <w:lang w:val="vi-VN"/>
        </w:rPr>
        <w:t>,t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he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answer should</w:t>
      </w:r>
      <w:r w:rsidR="007415E2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not be “the CASA volunteer thinks so”. </w:t>
      </w:r>
    </w:p>
    <w:p w14:paraId="44E0B302" w14:textId="77777777" w:rsidR="007974A8" w:rsidRPr="00E32642" w:rsidRDefault="007974A8" w:rsidP="00A51A19">
      <w:pPr>
        <w:rPr>
          <w:rFonts w:ascii="Century" w:hAnsi="Century" w:cs="Times New Roman"/>
          <w:b/>
          <w:bCs/>
          <w:szCs w:val="24"/>
        </w:rPr>
      </w:pPr>
    </w:p>
    <w:p w14:paraId="7B403D39" w14:textId="77777777" w:rsidR="007974A8" w:rsidRPr="00E32642" w:rsidRDefault="007974A8" w:rsidP="002A65F2">
      <w:pPr>
        <w:rPr>
          <w:rFonts w:ascii="Century" w:hAnsi="Century"/>
        </w:rPr>
      </w:pPr>
      <w:r w:rsidRPr="00E32642">
        <w:rPr>
          <w:rFonts w:ascii="Century" w:eastAsia="Times New Roman" w:hAnsi="Century" w:cs="Times New Roman"/>
          <w:b/>
          <w:bCs/>
          <w:color w:val="984806" w:themeColor="accent6" w:themeShade="80"/>
          <w:szCs w:val="24"/>
          <w:lang w:val="en-AU" w:eastAsia="en-GB"/>
        </w:rPr>
        <w:t>Each section should be written in full sentences and paragraph format. The sample questions below are just a guide to assist in developing the report.</w:t>
      </w:r>
      <w:r w:rsidR="002A65F2" w:rsidRPr="00E32642">
        <w:rPr>
          <w:rFonts w:ascii="Century" w:hAnsi="Century"/>
        </w:rPr>
        <w:t xml:space="preserve"> </w:t>
      </w:r>
    </w:p>
    <w:p w14:paraId="6A79AA51" w14:textId="77777777" w:rsidR="002A65F2" w:rsidRPr="00E32642" w:rsidRDefault="007935A7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</w:instrText>
      </w:r>
      <w:r>
        <w:instrText xml:space="preserve">ELD  !casa_case.is_transitioning:endIf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«!casa_case.is_transitioning:endIf»</w:t>
      </w:r>
      <w:r>
        <w:rPr>
          <w:rFonts w:ascii="Century" w:hAnsi="Century"/>
          <w:noProof/>
        </w:rPr>
        <w:fldChar w:fldCharType="end"/>
      </w:r>
    </w:p>
    <w:p w14:paraId="5887D3F2" w14:textId="77777777"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14:paraId="6DDAC1AE" w14:textId="77777777" w:rsidR="00121610" w:rsidRPr="00E32642" w:rsidRDefault="00A51A19" w:rsidP="00121610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14:paraId="7C451716" w14:textId="77777777" w:rsidR="00121610" w:rsidRPr="00E32642" w:rsidRDefault="007935A7" w:rsidP="00121610">
      <w:pPr>
        <w:rPr>
          <w:rFonts w:ascii="Century" w:hAnsi="Century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="00843591" w:rsidRPr="00E32642">
        <w:rPr>
          <w:rFonts w:ascii="Century" w:hAnsi="Century"/>
          <w:noProof/>
        </w:rPr>
        <w:t>«casa_case.is_transitioning:if»</w:t>
      </w:r>
      <w:r>
        <w:rPr>
          <w:rFonts w:ascii="Century" w:hAnsi="Century"/>
          <w:noProof/>
        </w:rPr>
        <w:fldChar w:fldCharType="end"/>
      </w:r>
    </w:p>
    <w:p w14:paraId="01938FF9" w14:textId="77777777" w:rsidR="00D615C1" w:rsidRPr="00E32642" w:rsidRDefault="00D615C1" w:rsidP="00D615C1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1506E301" w14:textId="77777777" w:rsidR="00A51A19" w:rsidRPr="00E32642" w:rsidRDefault="007935A7" w:rsidP="00A51A19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121610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443F62E6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  <w:lang w:val="vi-VN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volunteers - Objective Information&gt;</w:t>
      </w:r>
    </w:p>
    <w:p w14:paraId="4EC1E61C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Where is the child placed?</w:t>
      </w:r>
    </w:p>
    <w:p w14:paraId="7FA5AC84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How is the child adjusting to the placement?</w:t>
      </w:r>
    </w:p>
    <w:p w14:paraId="11D836D2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Are there any issues or concerns </w:t>
      </w:r>
      <w:proofErr w:type="gramStart"/>
      <w:r w:rsidRPr="00E32642">
        <w:rPr>
          <w:rFonts w:ascii="Century" w:hAnsi="Century"/>
          <w:color w:val="984806" w:themeColor="accent6" w:themeShade="80"/>
        </w:rPr>
        <w:t>at this point in time</w:t>
      </w:r>
      <w:proofErr w:type="gramEnd"/>
      <w:r w:rsidRPr="00E32642">
        <w:rPr>
          <w:rFonts w:ascii="Century" w:hAnsi="Century"/>
          <w:color w:val="984806" w:themeColor="accent6" w:themeShade="80"/>
        </w:rPr>
        <w:t xml:space="preserve"> at the placement?</w:t>
      </w:r>
    </w:p>
    <w:p w14:paraId="2EBBDB4D" w14:textId="77777777" w:rsidR="00D615C1" w:rsidRPr="00E32642" w:rsidRDefault="007974A8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so, what are they and who is doing what to address those issues or concerns?</w:t>
      </w:r>
      <w:r w:rsidR="00D615C1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</w:p>
    <w:p w14:paraId="77D8D79C" w14:textId="77777777" w:rsidR="007974A8" w:rsidRPr="00E32642" w:rsidRDefault="007935A7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=casa_case.dob \* MERGEFORMAT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54D4762E" w14:textId="77777777" w:rsidR="00A51A19" w:rsidRPr="00E32642" w:rsidRDefault="00A51A19" w:rsidP="00A51A19">
      <w:pPr>
        <w:rPr>
          <w:rFonts w:ascii="Century" w:hAnsi="Century" w:cs="Times New Roman"/>
          <w:szCs w:val="24"/>
          <w:lang w:val="en-US"/>
        </w:rPr>
      </w:pPr>
    </w:p>
    <w:p w14:paraId="75C69BF3" w14:textId="77777777" w:rsidR="00D615C1" w:rsidRPr="00E32642" w:rsidRDefault="00AB7BD0" w:rsidP="00D615C1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14:paraId="5F599FED" w14:textId="77777777" w:rsidR="00BA580A" w:rsidRPr="00E32642" w:rsidRDefault="007935A7" w:rsidP="00BA580A">
      <w:pPr>
        <w:rPr>
          <w:rFonts w:ascii="Century" w:hAnsi="Century" w:cs="Times New Roman"/>
          <w:i/>
          <w:szCs w:val="24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="00843591" w:rsidRPr="00E32642">
        <w:rPr>
          <w:rFonts w:ascii="Century" w:hAnsi="Century"/>
          <w:noProof/>
        </w:rPr>
        <w:t>«casa_case.is_transitioning:if»</w:t>
      </w:r>
      <w:r>
        <w:rPr>
          <w:rFonts w:ascii="Century" w:hAnsi="Century"/>
          <w:noProof/>
        </w:rPr>
        <w:fldChar w:fldCharType="end"/>
      </w:r>
    </w:p>
    <w:p w14:paraId="0C59419C" w14:textId="77777777" w:rsidR="00BA580A" w:rsidRPr="00E32642" w:rsidRDefault="00BA580A" w:rsidP="00BA580A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5736B079" w14:textId="77777777" w:rsidR="00AB7BD0" w:rsidRPr="00E32642" w:rsidRDefault="007935A7" w:rsidP="00D615C1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121610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681CF1A3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 For volunteers - Objective Information&gt;</w:t>
      </w:r>
    </w:p>
    <w:p w14:paraId="396EF8B2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Where is the child placed for education (public school, non-public school, GED, </w:t>
      </w:r>
      <w:proofErr w:type="spellStart"/>
      <w:r w:rsidRPr="00E32642">
        <w:rPr>
          <w:rFonts w:ascii="Century" w:hAnsi="Century" w:cs="Times New Roman"/>
          <w:color w:val="984806" w:themeColor="accent6" w:themeShade="80"/>
          <w:szCs w:val="24"/>
        </w:rPr>
        <w:t>JobCorps</w:t>
      </w:r>
      <w:proofErr w:type="spell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, </w:t>
      </w:r>
      <w:proofErr w:type="spellStart"/>
      <w:r w:rsidRPr="00E32642">
        <w:rPr>
          <w:rFonts w:ascii="Century" w:hAnsi="Century" w:cs="Times New Roman"/>
          <w:color w:val="984806" w:themeColor="accent6" w:themeShade="80"/>
          <w:szCs w:val="24"/>
        </w:rPr>
        <w:t>etc</w:t>
      </w:r>
      <w:proofErr w:type="spellEnd"/>
      <w:r w:rsidRPr="00E32642">
        <w:rPr>
          <w:rFonts w:ascii="Century" w:hAnsi="Century" w:cs="Times New Roman"/>
          <w:color w:val="984806" w:themeColor="accent6" w:themeShade="80"/>
          <w:szCs w:val="24"/>
        </w:rPr>
        <w:t>)?</w:t>
      </w:r>
    </w:p>
    <w:p w14:paraId="71478F84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How is the child adjusting to the placement?</w:t>
      </w:r>
    </w:p>
    <w:p w14:paraId="6159A666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Are there any concerns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at this point in time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? </w:t>
      </w:r>
    </w:p>
    <w:p w14:paraId="4751832D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If so, what are they and who is doing what to address those concerns? </w:t>
      </w:r>
    </w:p>
    <w:p w14:paraId="1D22334F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this child have any IEP? if not, is there a need for one?</w:t>
      </w:r>
    </w:p>
    <w:p w14:paraId="44172EFF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Is the child employed? If so, where? If not, are they looking for a job?</w:t>
      </w:r>
    </w:p>
    <w:p w14:paraId="4872C98C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lastRenderedPageBreak/>
        <w:t>Does the child have any vocational/life skills?</w:t>
      </w:r>
    </w:p>
    <w:p w14:paraId="76AAE2B0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Are they attending life skill classes?</w:t>
      </w:r>
    </w:p>
    <w:p w14:paraId="14C76A2F" w14:textId="77777777" w:rsidR="00BA580A" w:rsidRPr="00E32642" w:rsidRDefault="007974A8" w:rsidP="00BA580A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Do they have any other life skills needs? (Driver’s education, state ID, transportation assistance, clothing voucher,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etc. )</w:t>
      </w:r>
      <w:proofErr w:type="gramEnd"/>
      <w:r w:rsidR="00BA580A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</w:p>
    <w:p w14:paraId="41414472" w14:textId="77777777" w:rsidR="007974A8" w:rsidRPr="00E32642" w:rsidRDefault="007935A7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</w:instrText>
      </w:r>
      <w:r>
        <w:instrText xml:space="preserve">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7FEBAC2A" w14:textId="77777777"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14:paraId="0F38D6E6" w14:textId="77777777" w:rsidR="005165C5" w:rsidRPr="00E32642" w:rsidRDefault="00AB7BD0" w:rsidP="00543321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</w:t>
      </w:r>
      <w:r w:rsidR="00F34497" w:rsidRPr="00E32642">
        <w:rPr>
          <w:rFonts w:ascii="Century" w:hAnsi="Century" w:cs="Times New Roman"/>
          <w:b/>
          <w:i/>
          <w:lang w:val="en-US"/>
        </w:rPr>
        <w:t>h</w:t>
      </w:r>
    </w:p>
    <w:p w14:paraId="1298F0FA" w14:textId="77777777" w:rsidR="00F34497" w:rsidRPr="00E32642" w:rsidRDefault="007935A7" w:rsidP="00543321">
      <w:pPr>
        <w:rPr>
          <w:rFonts w:ascii="Century" w:hAnsi="Century" w:cs="Times New Roman"/>
          <w:bCs/>
          <w:szCs w:val="24"/>
        </w:rPr>
      </w:pPr>
      <w:r>
        <w:fldChar w:fldCharType="begin"/>
      </w:r>
      <w:r>
        <w:instrText xml:space="preserve"> MERGEFIELD casa_case.is_transitioning:if \* MERGEFORMAT </w:instrText>
      </w:r>
      <w:r>
        <w:fldChar w:fldCharType="separate"/>
      </w:r>
      <w:r w:rsidR="00F34497" w:rsidRPr="00E32642">
        <w:rPr>
          <w:rFonts w:ascii="Century" w:hAnsi="Century" w:cs="Times New Roman"/>
          <w:bCs/>
          <w:noProof/>
          <w:szCs w:val="24"/>
        </w:rPr>
        <w:t>«casa_case.is_transitioning:if»</w:t>
      </w:r>
      <w:r>
        <w:rPr>
          <w:rFonts w:ascii="Century" w:hAnsi="Century" w:cs="Times New Roman"/>
          <w:bCs/>
          <w:noProof/>
          <w:szCs w:val="24"/>
        </w:rPr>
        <w:fldChar w:fldCharType="end"/>
      </w:r>
    </w:p>
    <w:p w14:paraId="10615BDF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020E4492" w14:textId="77777777" w:rsidR="00AB7BD0" w:rsidRPr="00E32642" w:rsidRDefault="007935A7" w:rsidP="003C26C4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5165C5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78693E3F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7885F358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up to date with medical exams?</w:t>
      </w:r>
    </w:p>
    <w:p w14:paraId="45D55C7F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Are there any other medical concerns?</w:t>
      </w:r>
    </w:p>
    <w:p w14:paraId="254A52C6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receiving therapy, medication monitoring, mentoring, other therapeutic services?</w:t>
      </w:r>
    </w:p>
    <w:p w14:paraId="2F563937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If so, with whom?</w:t>
      </w:r>
    </w:p>
    <w:p w14:paraId="19DDD12B" w14:textId="77777777" w:rsidR="003C26C4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What do the professionals (who are providing these services) say about the child's progress?</w:t>
      </w:r>
    </w:p>
    <w:p w14:paraId="6DAE1E75" w14:textId="77777777" w:rsidR="00A51A19" w:rsidRPr="00E32642" w:rsidRDefault="007935A7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4BD3656A" w14:textId="77777777" w:rsidR="007974A8" w:rsidRPr="00E32642" w:rsidRDefault="007974A8" w:rsidP="00A51A19">
      <w:pPr>
        <w:rPr>
          <w:rFonts w:ascii="Century" w:hAnsi="Century" w:cs="Times New Roman"/>
          <w:szCs w:val="24"/>
          <w:lang w:val="en-AU"/>
        </w:rPr>
      </w:pPr>
    </w:p>
    <w:p w14:paraId="07E6778A" w14:textId="77777777" w:rsidR="005165C5" w:rsidRPr="00E32642" w:rsidRDefault="00AB7BD0" w:rsidP="00543321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14:paraId="2F84AF6B" w14:textId="77777777" w:rsidR="00F34497" w:rsidRPr="00E32642" w:rsidRDefault="007935A7" w:rsidP="003C26C4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casa_case.is_transitioning:if \* MERGEFORMAT </w:instrText>
      </w:r>
      <w:r>
        <w:fldChar w:fldCharType="separate"/>
      </w:r>
      <w:r w:rsidR="00F34497" w:rsidRPr="00E32642">
        <w:rPr>
          <w:rFonts w:ascii="Century" w:hAnsi="Century" w:cs="Times New Roman"/>
          <w:noProof/>
          <w:szCs w:val="24"/>
        </w:rPr>
        <w:t>«casa_case.is_transitioning:if»</w:t>
      </w:r>
      <w:r>
        <w:rPr>
          <w:rFonts w:ascii="Century" w:hAnsi="Century" w:cs="Times New Roman"/>
          <w:noProof/>
          <w:szCs w:val="24"/>
        </w:rPr>
        <w:fldChar w:fldCharType="end"/>
      </w:r>
    </w:p>
    <w:p w14:paraId="104A5DE3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100081EB" w14:textId="77777777" w:rsidR="00AB7BD0" w:rsidRPr="00E32642" w:rsidRDefault="007935A7" w:rsidP="003C26C4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F21F2C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7E84CD8A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47CE17AD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this child seeing parents, siblings, other relatives? If so, who is the child visiting, and how</w:t>
      </w:r>
      <w:r w:rsidR="00872D6A" w:rsidRPr="00E32642">
        <w:rPr>
          <w:rFonts w:ascii="Century" w:hAnsi="Century"/>
          <w:color w:val="984806" w:themeColor="accent6" w:themeShade="80"/>
        </w:rPr>
        <w:t xml:space="preserve"> </w:t>
      </w:r>
      <w:r w:rsidRPr="00E32642">
        <w:rPr>
          <w:rFonts w:ascii="Century" w:hAnsi="Century"/>
          <w:color w:val="984806" w:themeColor="accent6" w:themeShade="80"/>
        </w:rPr>
        <w:t>often?</w:t>
      </w:r>
    </w:p>
    <w:p w14:paraId="486F1B18" w14:textId="77777777" w:rsidR="007974A8" w:rsidRPr="00E32642" w:rsidRDefault="007974A8" w:rsidP="0054332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there is no visitation, why is it not happening?</w:t>
      </w:r>
      <w:r w:rsidR="00543321" w:rsidRPr="00E32642">
        <w:rPr>
          <w:rFonts w:ascii="Century" w:hAnsi="Century"/>
        </w:rPr>
        <w:t xml:space="preserve"> </w:t>
      </w:r>
      <w:r w:rsidR="007935A7">
        <w:fldChar w:fldCharType="begin"/>
      </w:r>
      <w:r w:rsidR="007935A7">
        <w:instrText xml:space="preserve"> MERGEFIELD  casa_case.is_transitioning:endIf \* MERGEFORMAT </w:instrText>
      </w:r>
      <w:r w:rsidR="007935A7">
        <w:fldChar w:fldCharType="separate"/>
      </w:r>
      <w:r w:rsidR="00F21F2C" w:rsidRPr="00E32642">
        <w:rPr>
          <w:rFonts w:ascii="Century" w:hAnsi="Century"/>
          <w:noProof/>
        </w:rPr>
        <w:t>«casa_case.is_transitioning:endIf»</w:t>
      </w:r>
      <w:r w:rsidR="007935A7">
        <w:rPr>
          <w:rFonts w:ascii="Century" w:hAnsi="Century"/>
          <w:noProof/>
        </w:rPr>
        <w:fldChar w:fldCharType="end"/>
      </w:r>
    </w:p>
    <w:p w14:paraId="696F39FD" w14:textId="77777777" w:rsidR="00B43988" w:rsidRPr="00E32642" w:rsidRDefault="00B43988" w:rsidP="00A51A19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6B1089AE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t>Permanency plan</w:t>
      </w:r>
    </w:p>
    <w:p w14:paraId="747ED231" w14:textId="77777777" w:rsidR="000B5E72" w:rsidRPr="00E32642" w:rsidRDefault="007935A7" w:rsidP="003C26C4">
      <w:pPr>
        <w:rPr>
          <w:rFonts w:ascii="Century" w:hAnsi="Century" w:cs="Times New Roman"/>
          <w:i/>
          <w:szCs w:val="24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="00F21F2C" w:rsidRPr="00E32642">
        <w:rPr>
          <w:rFonts w:ascii="Century" w:hAnsi="Century"/>
          <w:noProof/>
        </w:rPr>
        <w:t>«casa_case.is_transitioning:if»</w:t>
      </w:r>
      <w:r>
        <w:rPr>
          <w:rFonts w:ascii="Century" w:hAnsi="Century"/>
          <w:noProof/>
        </w:rPr>
        <w:fldChar w:fldCharType="end"/>
      </w:r>
    </w:p>
    <w:p w14:paraId="405296EA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3B746540" w14:textId="77777777" w:rsidR="00A51A19" w:rsidRPr="00E32642" w:rsidRDefault="007935A7" w:rsidP="00A51A19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F21F2C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7B5D24B5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3F563980" w14:textId="77777777"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What is the child's permanency plan? Give a summary of </w:t>
      </w:r>
      <w:r w:rsidR="00543321" w:rsidRPr="00E32642">
        <w:rPr>
          <w:rFonts w:ascii="Century" w:hAnsi="Century"/>
          <w:color w:val="984806" w:themeColor="accent6" w:themeShade="80"/>
        </w:rPr>
        <w:t>the actions taken to achieve it.</w:t>
      </w:r>
    </w:p>
    <w:p w14:paraId="69E8C62E" w14:textId="77777777" w:rsidR="007974A8" w:rsidRPr="00E32642" w:rsidRDefault="007935A7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="00F21F2C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2207B505" w14:textId="77777777"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1CB84048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14:paraId="6386DE39" w14:textId="77777777" w:rsidR="000B5E72" w:rsidRPr="00E32642" w:rsidRDefault="007935A7" w:rsidP="003C26C4">
      <w:pPr>
        <w:rPr>
          <w:rFonts w:ascii="Century" w:hAnsi="Century" w:cs="Times New Roman"/>
          <w:i/>
          <w:szCs w:val="24"/>
        </w:rPr>
      </w:pPr>
      <w:r>
        <w:lastRenderedPageBreak/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="000B5E72" w:rsidRPr="00E32642">
        <w:rPr>
          <w:rFonts w:ascii="Century" w:hAnsi="Century"/>
          <w:noProof/>
        </w:rPr>
        <w:t>«casa_case.is_transitioning:if»</w:t>
      </w:r>
      <w:r>
        <w:rPr>
          <w:rFonts w:ascii="Century" w:hAnsi="Century"/>
          <w:noProof/>
        </w:rPr>
        <w:fldChar w:fldCharType="end"/>
      </w:r>
    </w:p>
    <w:p w14:paraId="48082944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7C23F981" w14:textId="77777777" w:rsidR="00A51A19" w:rsidRPr="00E32642" w:rsidRDefault="007935A7" w:rsidP="00A51A19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0B5E72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0B27C7F9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102F438C" w14:textId="77777777" w:rsidR="007974A8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This section should provide information that leads to your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recommendations, but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be based on the objective information included in the section above.</w:t>
      </w:r>
    </w:p>
    <w:p w14:paraId="003F0C28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0DC21A26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Describe how the child is doing. Include a statement about the CASA’s role in the child’s life. Describe the relationship the CASA and the child currently have. </w:t>
      </w:r>
    </w:p>
    <w:p w14:paraId="6A71DF72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2D96171A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What are the current concerns for the child? Is there a need that is not being met?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You are presenting your opinion about the case (using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factual information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>). For example: Family therapy is currently not in place. It is important that this service begins because...</w:t>
      </w:r>
    </w:p>
    <w:p w14:paraId="720101B5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2BAB5E9D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 paragraph should be dedicated to each concern.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What is your recommendation on a service or a plan to meet this need? </w:t>
      </w:r>
    </w:p>
    <w:p w14:paraId="68596933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4925C442" w14:textId="77777777"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Restate the permanency plan.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Is this the most appropriate plan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at this time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>? Describe why or why not.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If there is another plan that may be better, offer a recommendation for that plan and describe why and how to achieve this plan.</w:t>
      </w:r>
      <w:r w:rsidR="003C26C4" w:rsidRPr="00E32642">
        <w:rPr>
          <w:rFonts w:ascii="Century" w:hAnsi="Century"/>
          <w:color w:val="984806" w:themeColor="accent6" w:themeShade="80"/>
        </w:rPr>
        <w:t xml:space="preserve"> </w:t>
      </w:r>
    </w:p>
    <w:p w14:paraId="48E7060C" w14:textId="77777777" w:rsidR="00A51A19" w:rsidRPr="00E32642" w:rsidRDefault="007935A7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61DFCDAE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14:paraId="61E26573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14:paraId="455AD36E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szCs w:val="24"/>
        </w:rPr>
        <w:t>Therefore, CASA respectfully recommends that:</w:t>
      </w:r>
      <w:r w:rsidR="003C26C4" w:rsidRPr="00E32642">
        <w:rPr>
          <w:rFonts w:ascii="Century" w:hAnsi="Century" w:cs="Times New Roman"/>
          <w:b/>
          <w:bCs/>
          <w:szCs w:val="24"/>
        </w:rPr>
        <w:t xml:space="preserve"> </w:t>
      </w:r>
    </w:p>
    <w:p w14:paraId="486DF6F5" w14:textId="77777777" w:rsidR="003C26C4" w:rsidRPr="00E32642" w:rsidRDefault="007935A7" w:rsidP="003C26C4">
      <w:pPr>
        <w:rPr>
          <w:rFonts w:ascii="Century" w:hAnsi="Century"/>
          <w:color w:val="984806" w:themeColor="accent6" w:themeShade="80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="000B5E72" w:rsidRPr="00E32642">
        <w:rPr>
          <w:rFonts w:ascii="Century" w:hAnsi="Century"/>
          <w:noProof/>
        </w:rPr>
        <w:t>«casa_case.is_transitioning:if»</w:t>
      </w:r>
      <w:r>
        <w:rPr>
          <w:rFonts w:ascii="Century" w:hAnsi="Century"/>
          <w:noProof/>
        </w:rPr>
        <w:fldChar w:fldCharType="end"/>
      </w:r>
    </w:p>
    <w:p w14:paraId="3DA7E03B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6C521F5B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2589E3CA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35F48E6E" w14:textId="77777777" w:rsidR="000B5E72" w:rsidRPr="00E32642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14:paraId="0208E7D5" w14:textId="77777777" w:rsidR="00A51A19" w:rsidRPr="00E32642" w:rsidRDefault="007935A7" w:rsidP="000B5E72">
      <w:pPr>
        <w:widowControl w:val="0"/>
        <w:autoSpaceDE w:val="0"/>
        <w:autoSpaceDN w:val="0"/>
        <w:adjustRightInd w:val="0"/>
        <w:spacing w:line="240" w:lineRule="auto"/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0B5E72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2AB29000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06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1F4B1DA1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1FBC7ADD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1CC22DCE" w14:textId="77777777" w:rsidR="00C960AD" w:rsidRPr="00E32642" w:rsidRDefault="00A51A19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CASA is continued</w:t>
      </w:r>
      <w:r w:rsidR="004F5694"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</w:p>
    <w:p w14:paraId="6063F02E" w14:textId="77777777" w:rsidR="00C960AD" w:rsidRPr="00E32642" w:rsidRDefault="007935A7" w:rsidP="00C960AD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75020553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69934194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5147B17E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14:paraId="467109BC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14:paraId="798F5EC4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elacomgrade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6"/>
        <w:gridCol w:w="3826"/>
      </w:tblGrid>
      <w:tr w:rsidR="00DB1F96" w:rsidRPr="00E32642" w14:paraId="7D106CCC" w14:textId="77777777" w:rsidTr="00DB1F96">
        <w:tc>
          <w:tcPr>
            <w:tcW w:w="5666" w:type="dxa"/>
          </w:tcPr>
          <w:p w14:paraId="0C336D82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14:paraId="2BFCC1B6" w14:textId="77777777" w:rsidR="00DB1F96" w:rsidRPr="00E32642" w:rsidRDefault="007935A7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=volunteer.name \* MERGEFORMAT </w:instrText>
            </w:r>
            <w:r>
              <w:fldChar w:fldCharType="separate"/>
            </w:r>
            <w:r w:rsidR="00DB1F96" w:rsidRPr="00E32642">
              <w:rPr>
                <w:rFonts w:ascii="Century" w:hAnsi="Century" w:cs="Times New Roman"/>
                <w:noProof/>
                <w:szCs w:val="24"/>
              </w:rPr>
              <w:t>«=volunteer.name»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  <w:p w14:paraId="1AA02069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Court Appointed Special Advocate</w:t>
            </w:r>
          </w:p>
          <w:p w14:paraId="0C0825F4" w14:textId="77777777"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 xml:space="preserve">Appointed: </w:t>
            </w:r>
            <w:r w:rsidR="007935A7">
              <w:fldChar w:fldCharType="begin"/>
            </w:r>
            <w:r w:rsidR="007935A7">
              <w:instrText xml:space="preserve"> MERGEFIELD =volunteer.assignment_date \* MERGEFORMAT </w:instrText>
            </w:r>
            <w:r w:rsidR="007935A7">
              <w:fldChar w:fldCharType="separate"/>
            </w:r>
            <w:r w:rsidR="00B66454" w:rsidRPr="00E32642">
              <w:rPr>
                <w:rFonts w:ascii="Century" w:hAnsi="Century" w:cs="Times New Roman"/>
                <w:noProof/>
                <w:szCs w:val="24"/>
              </w:rPr>
              <w:t>«=volunteer.assignment_date»</w:t>
            </w:r>
            <w:r w:rsidR="007935A7"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  <w:p w14:paraId="2FA4B1E5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14:paraId="5C497721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14:paraId="096C1E22" w14:textId="77777777" w:rsidR="00DB1F96" w:rsidRPr="00E32642" w:rsidRDefault="007935A7" w:rsidP="00DB1F96">
            <w:pPr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=volunteer.supervisor_</w:instrText>
            </w:r>
            <w:r>
              <w:instrText xml:space="preserve">name \* MERGEFORMAT </w:instrText>
            </w:r>
            <w:r>
              <w:fldChar w:fldCharType="separate"/>
            </w:r>
            <w:r w:rsidR="00DB1F96" w:rsidRPr="00E32642">
              <w:rPr>
                <w:rFonts w:ascii="Century" w:hAnsi="Century" w:cs="Times New Roman"/>
                <w:noProof/>
                <w:szCs w:val="24"/>
              </w:rPr>
              <w:t>«=volunteer.supervisor_name»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  <w:p w14:paraId="13CCBC78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CASA Case Supervisor</w:t>
            </w:r>
          </w:p>
          <w:p w14:paraId="30671153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14:paraId="7A2AD188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AB7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0382D" w14:textId="77777777" w:rsidR="007935A7" w:rsidRDefault="007935A7" w:rsidP="001A70C2">
      <w:pPr>
        <w:spacing w:line="240" w:lineRule="auto"/>
      </w:pPr>
      <w:r>
        <w:separator/>
      </w:r>
    </w:p>
  </w:endnote>
  <w:endnote w:type="continuationSeparator" w:id="0">
    <w:p w14:paraId="4A066AEC" w14:textId="77777777" w:rsidR="007935A7" w:rsidRDefault="007935A7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1AEA" w14:textId="77777777" w:rsidR="005508A1" w:rsidRDefault="005508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9528A" w14:textId="77777777" w:rsidR="005508A1" w:rsidRDefault="005508A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564A" w14:textId="77777777" w:rsidR="00D37944" w:rsidRDefault="00D379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F622" w14:textId="77777777" w:rsidR="007935A7" w:rsidRDefault="007935A7" w:rsidP="001A70C2">
      <w:pPr>
        <w:spacing w:line="240" w:lineRule="auto"/>
      </w:pPr>
      <w:r>
        <w:separator/>
      </w:r>
    </w:p>
  </w:footnote>
  <w:footnote w:type="continuationSeparator" w:id="0">
    <w:p w14:paraId="7AD17471" w14:textId="77777777" w:rsidR="007935A7" w:rsidRDefault="007935A7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62B4" w14:textId="77777777" w:rsidR="00D37944" w:rsidRDefault="007935A7">
    <w:pPr>
      <w:pStyle w:val="Cabealho"/>
    </w:pPr>
    <w:r>
      <w:rPr>
        <w:noProof/>
        <w:lang w:eastAsia="en-CA"/>
      </w:rPr>
      <w:pict w14:anchorId="63C5E1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1029" type="#_x0000_t75" alt="" style="position:absolute;margin-left:0;margin-top:0;width:612pt;height:11in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7C0C" w14:textId="77777777" w:rsidR="005508A1" w:rsidRDefault="005508A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BAB2" w14:textId="1DA46544" w:rsidR="00D37944" w:rsidRDefault="000222A1">
    <w:pPr>
      <w:pStyle w:val="Cabealh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E3E3DBD" wp14:editId="1A25225F">
              <wp:simplePos x="0" y="0"/>
              <wp:positionH relativeFrom="column">
                <wp:posOffset>2156460</wp:posOffset>
              </wp:positionH>
              <wp:positionV relativeFrom="paragraph">
                <wp:posOffset>366395</wp:posOffset>
              </wp:positionV>
              <wp:extent cx="4983480" cy="760095"/>
              <wp:effectExtent l="3810" t="4445" r="3810" b="0"/>
              <wp:wrapNone/>
              <wp:docPr id="3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83480" cy="760095"/>
                        <a:chOff x="7082" y="1451"/>
                        <a:chExt cx="4685" cy="419"/>
                      </a:xfrm>
                    </wpg:grpSpPr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7238" y="1503"/>
                          <a:ext cx="4529" cy="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E755F" w14:textId="77777777" w:rsidR="00ED43D8" w:rsidRPr="00D37944" w:rsidRDefault="00ED43D8" w:rsidP="00ED43D8">
                            <w:pPr>
                              <w:rPr>
                                <w:b/>
                                <w:color w:val="003399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7082" y="1451"/>
                          <a:ext cx="4300" cy="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515B6" w14:textId="77777777" w:rsidR="005615EA" w:rsidRPr="005615EA" w:rsidRDefault="005615EA" w:rsidP="002608A4">
                            <w:pPr>
                              <w:jc w:val="right"/>
                              <w:rPr>
                                <w:rFonts w:ascii="Century" w:hAnsi="Century" w:cs="Arial"/>
                                <w:color w:val="F83030"/>
                                <w:sz w:val="18"/>
                              </w:rPr>
                            </w:pPr>
                            <w:r w:rsidRPr="005615EA">
                              <w:rPr>
                                <w:rFonts w:ascii="Century" w:hAnsi="Century" w:cs="Arial"/>
                                <w:color w:val="F83030"/>
                                <w:sz w:val="18"/>
                              </w:rPr>
                              <w:t>Court Appointed Special Advocate (CASA)/YOUR CASA REGION</w:t>
                            </w:r>
                          </w:p>
                          <w:p w14:paraId="19BEB3EC" w14:textId="77777777" w:rsidR="00ED43D8" w:rsidRPr="005615EA" w:rsidRDefault="007935A7" w:rsidP="002608A4">
                            <w:pPr>
                              <w:jc w:val="right"/>
                              <w:rPr>
                                <w:rFonts w:ascii="Century" w:hAnsi="Century"/>
                                <w:color w:val="1F497D" w:themeColor="text2"/>
                                <w:sz w:val="1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=org_address \* MERGEFORMAT </w:instrText>
                            </w:r>
                            <w:r>
                              <w:fldChar w:fldCharType="separate"/>
                            </w:r>
                            <w:r w:rsidR="002608A4">
                              <w:rPr>
                                <w:rFonts w:ascii="Century" w:hAnsi="Century"/>
                                <w:noProof/>
                                <w:color w:val="1F497D" w:themeColor="text2"/>
                                <w:sz w:val="18"/>
                              </w:rPr>
                              <w:t>«=org_address»</w:t>
                            </w:r>
                            <w:r>
                              <w:rPr>
                                <w:rFonts w:ascii="Century" w:hAnsi="Century"/>
                                <w:noProof/>
                                <w:color w:val="1F497D" w:themeColor="text2"/>
                                <w:sz w:val="18"/>
                              </w:rPr>
                              <w:fldChar w:fldCharType="end"/>
                            </w:r>
                          </w:p>
                          <w:p w14:paraId="44091F2E" w14:textId="77777777" w:rsidR="005615EA" w:rsidRPr="005615EA" w:rsidRDefault="005615EA" w:rsidP="002608A4">
                            <w:pPr>
                              <w:jc w:val="right"/>
                              <w:rPr>
                                <w:rFonts w:ascii="Century" w:hAnsi="Century"/>
                                <w:b/>
                                <w:color w:val="1F497D" w:themeColor="text2"/>
                                <w:sz w:val="18"/>
                              </w:rPr>
                            </w:pPr>
                            <w:r w:rsidRPr="005508A1">
                              <w:rPr>
                                <w:rFonts w:ascii="Century" w:hAnsi="Century"/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Pr="005508A1">
                              <w:rPr>
                                <w:rFonts w:ascii="Century" w:hAnsi="Century"/>
                                <w:color w:val="1F497D" w:themeColor="text2"/>
                                <w:sz w:val="18"/>
                                <w:szCs w:val="18"/>
                              </w:rPr>
                              <w:t>YOUR CASA ORG’S NUMBER</w:t>
                            </w:r>
                            <w:r>
                              <w:rPr>
                                <w:rFonts w:ascii="Century" w:hAnsi="Century"/>
                                <w:color w:val="1F497D" w:themeColor="text2"/>
                                <w:sz w:val="18"/>
                              </w:rPr>
                              <w:t xml:space="preserve">   </w:t>
                            </w:r>
                            <w:r w:rsidRPr="005615EA">
                              <w:rPr>
                                <w:rFonts w:ascii="Century" w:hAnsi="Century"/>
                                <w:b/>
                                <w:color w:val="1F497D" w:themeColor="text2"/>
                                <w:sz w:val="18"/>
                              </w:rPr>
                              <w:t>Website:</w:t>
                            </w:r>
                            <w:r>
                              <w:rPr>
                                <w:rFonts w:ascii="Century" w:hAnsi="Century"/>
                                <w:b/>
                                <w:color w:val="1F497D" w:themeColor="text2"/>
                                <w:sz w:val="18"/>
                              </w:rPr>
                              <w:t xml:space="preserve"> </w:t>
                            </w:r>
                            <w:r w:rsidRPr="005615EA">
                              <w:rPr>
                                <w:rFonts w:ascii="Century" w:hAnsi="Century"/>
                                <w:color w:val="1F497D" w:themeColor="text2"/>
                                <w:sz w:val="18"/>
                              </w:rPr>
                              <w:t>YOU</w:t>
                            </w:r>
                            <w:r>
                              <w:rPr>
                                <w:rFonts w:ascii="Century" w:hAnsi="Century"/>
                                <w:color w:val="1F497D" w:themeColor="text2"/>
                                <w:sz w:val="18"/>
                              </w:rPr>
                              <w:t>R CASA ORG’S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3E3DBD" id="Group 8" o:spid="_x0000_s1026" style="position:absolute;margin-left:169.8pt;margin-top:28.85pt;width:392.4pt;height:59.85pt;z-index:251656704" coordorigin="7082,1451" coordsize="4685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7238;top:1503;width:4529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5E8E755F" w14:textId="77777777" w:rsidR="00ED43D8" w:rsidRPr="00D37944" w:rsidRDefault="00ED43D8" w:rsidP="00ED43D8">
                      <w:pPr>
                        <w:rPr>
                          <w:b/>
                          <w:color w:val="003399"/>
                          <w:sz w:val="20"/>
                        </w:rPr>
                      </w:pPr>
                    </w:p>
                  </w:txbxContent>
                </v:textbox>
              </v:shape>
              <v:shape id="Text Box 10" o:spid="_x0000_s1028" type="#_x0000_t202" style="position:absolute;left:7082;top:1451;width:430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14:paraId="302515B6" w14:textId="77777777" w:rsidR="005615EA" w:rsidRPr="005615EA" w:rsidRDefault="005615EA" w:rsidP="002608A4">
                      <w:pPr>
                        <w:jc w:val="right"/>
                        <w:rPr>
                          <w:rFonts w:ascii="Century" w:hAnsi="Century" w:cs="Arial"/>
                          <w:color w:val="F83030"/>
                          <w:sz w:val="18"/>
                        </w:rPr>
                      </w:pPr>
                      <w:r w:rsidRPr="005615EA">
                        <w:rPr>
                          <w:rFonts w:ascii="Century" w:hAnsi="Century" w:cs="Arial"/>
                          <w:color w:val="F83030"/>
                          <w:sz w:val="18"/>
                        </w:rPr>
                        <w:t>Court Appointed Special Advocate (CASA)/YOUR CASA REGION</w:t>
                      </w:r>
                    </w:p>
                    <w:p w14:paraId="19BEB3EC" w14:textId="77777777" w:rsidR="00ED43D8" w:rsidRPr="005615EA" w:rsidRDefault="007935A7" w:rsidP="002608A4">
                      <w:pPr>
                        <w:jc w:val="right"/>
                        <w:rPr>
                          <w:rFonts w:ascii="Century" w:hAnsi="Century"/>
                          <w:color w:val="1F497D" w:themeColor="text2"/>
                          <w:sz w:val="18"/>
                        </w:rPr>
                      </w:pPr>
                      <w:r>
                        <w:fldChar w:fldCharType="begin"/>
                      </w:r>
                      <w:r>
                        <w:instrText xml:space="preserve"> MERGEFIELD  =org_address \* MERGEFORMAT </w:instrText>
                      </w:r>
                      <w:r>
                        <w:fldChar w:fldCharType="separate"/>
                      </w:r>
                      <w:r w:rsidR="002608A4">
                        <w:rPr>
                          <w:rFonts w:ascii="Century" w:hAnsi="Century"/>
                          <w:noProof/>
                          <w:color w:val="1F497D" w:themeColor="text2"/>
                          <w:sz w:val="18"/>
                        </w:rPr>
                        <w:t>«=org_address»</w:t>
                      </w:r>
                      <w:r>
                        <w:rPr>
                          <w:rFonts w:ascii="Century" w:hAnsi="Century"/>
                          <w:noProof/>
                          <w:color w:val="1F497D" w:themeColor="text2"/>
                          <w:sz w:val="18"/>
                        </w:rPr>
                        <w:fldChar w:fldCharType="end"/>
                      </w:r>
                    </w:p>
                    <w:p w14:paraId="44091F2E" w14:textId="77777777" w:rsidR="005615EA" w:rsidRPr="005615EA" w:rsidRDefault="005615EA" w:rsidP="002608A4">
                      <w:pPr>
                        <w:jc w:val="right"/>
                        <w:rPr>
                          <w:rFonts w:ascii="Century" w:hAnsi="Century"/>
                          <w:b/>
                          <w:color w:val="1F497D" w:themeColor="text2"/>
                          <w:sz w:val="18"/>
                        </w:rPr>
                      </w:pPr>
                      <w:r w:rsidRPr="005508A1">
                        <w:rPr>
                          <w:rFonts w:ascii="Century" w:hAnsi="Century"/>
                          <w:b/>
                          <w:color w:val="1F497D" w:themeColor="text2"/>
                          <w:sz w:val="18"/>
                          <w:szCs w:val="18"/>
                        </w:rPr>
                        <w:t xml:space="preserve">Phone: </w:t>
                      </w:r>
                      <w:r w:rsidRPr="005508A1">
                        <w:rPr>
                          <w:rFonts w:ascii="Century" w:hAnsi="Century"/>
                          <w:color w:val="1F497D" w:themeColor="text2"/>
                          <w:sz w:val="18"/>
                          <w:szCs w:val="18"/>
                        </w:rPr>
                        <w:t>YOUR CASA ORG’S NUMBER</w:t>
                      </w:r>
                      <w:r>
                        <w:rPr>
                          <w:rFonts w:ascii="Century" w:hAnsi="Century"/>
                          <w:color w:val="1F497D" w:themeColor="text2"/>
                          <w:sz w:val="18"/>
                        </w:rPr>
                        <w:t xml:space="preserve">   </w:t>
                      </w:r>
                      <w:r w:rsidRPr="005615EA">
                        <w:rPr>
                          <w:rFonts w:ascii="Century" w:hAnsi="Century"/>
                          <w:b/>
                          <w:color w:val="1F497D" w:themeColor="text2"/>
                          <w:sz w:val="18"/>
                        </w:rPr>
                        <w:t>Website:</w:t>
                      </w:r>
                      <w:r>
                        <w:rPr>
                          <w:rFonts w:ascii="Century" w:hAnsi="Century"/>
                          <w:b/>
                          <w:color w:val="1F497D" w:themeColor="text2"/>
                          <w:sz w:val="18"/>
                        </w:rPr>
                        <w:t xml:space="preserve"> </w:t>
                      </w:r>
                      <w:r w:rsidRPr="005615EA">
                        <w:rPr>
                          <w:rFonts w:ascii="Century" w:hAnsi="Century"/>
                          <w:color w:val="1F497D" w:themeColor="text2"/>
                          <w:sz w:val="18"/>
                        </w:rPr>
                        <w:t>YOU</w:t>
                      </w:r>
                      <w:r>
                        <w:rPr>
                          <w:rFonts w:ascii="Century" w:hAnsi="Century"/>
                          <w:color w:val="1F497D" w:themeColor="text2"/>
                          <w:sz w:val="18"/>
                        </w:rPr>
                        <w:t>R CASA ORG’S WEBSITE</w:t>
                      </w:r>
                    </w:p>
                  </w:txbxContent>
                </v:textbox>
              </v:shape>
            </v:group>
          </w:pict>
        </mc:Fallback>
      </mc:AlternateContent>
    </w:r>
    <w:r w:rsidR="005615EA" w:rsidRPr="005615EA">
      <w:rPr>
        <w:caps/>
        <w:noProof/>
        <w:lang w:val="en-US"/>
      </w:rPr>
      <w:drawing>
        <wp:inline distT="0" distB="0" distL="0" distR="0" wp14:anchorId="1F8307A0" wp14:editId="00C83FB9">
          <wp:extent cx="1977390" cy="939260"/>
          <wp:effectExtent l="19050" t="0" r="381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faul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8663" cy="939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26191B" w14:textId="1E52EFD3" w:rsidR="00DA27BE" w:rsidRDefault="000222A1">
    <w:pPr>
      <w:pStyle w:val="Cabealh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D415155" wp14:editId="14A879BC">
              <wp:simplePos x="0" y="0"/>
              <wp:positionH relativeFrom="column">
                <wp:posOffset>-15240</wp:posOffset>
              </wp:positionH>
              <wp:positionV relativeFrom="paragraph">
                <wp:posOffset>186690</wp:posOffset>
              </wp:positionV>
              <wp:extent cx="6187440" cy="635"/>
              <wp:effectExtent l="13335" t="15240" r="9525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744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49B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2pt;margin-top:14.7pt;width:487.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" strokecolor="#1f497d [3215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C7"/>
    <w:rsid w:val="00005AB6"/>
    <w:rsid w:val="000160B2"/>
    <w:rsid w:val="000222A1"/>
    <w:rsid w:val="00046581"/>
    <w:rsid w:val="0005471B"/>
    <w:rsid w:val="0005634E"/>
    <w:rsid w:val="00070C91"/>
    <w:rsid w:val="000722A2"/>
    <w:rsid w:val="000907C3"/>
    <w:rsid w:val="00091076"/>
    <w:rsid w:val="000B3B18"/>
    <w:rsid w:val="000B5E72"/>
    <w:rsid w:val="000D1C8F"/>
    <w:rsid w:val="000D1E36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201F04"/>
    <w:rsid w:val="002174B6"/>
    <w:rsid w:val="0023272A"/>
    <w:rsid w:val="00247116"/>
    <w:rsid w:val="00253639"/>
    <w:rsid w:val="002608A4"/>
    <w:rsid w:val="0028216D"/>
    <w:rsid w:val="0028302E"/>
    <w:rsid w:val="002852EE"/>
    <w:rsid w:val="002A65F2"/>
    <w:rsid w:val="002C61C4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419C2"/>
    <w:rsid w:val="00473A5C"/>
    <w:rsid w:val="004874CC"/>
    <w:rsid w:val="00493BD9"/>
    <w:rsid w:val="004953CE"/>
    <w:rsid w:val="004B1425"/>
    <w:rsid w:val="004B66A2"/>
    <w:rsid w:val="004F4989"/>
    <w:rsid w:val="004F5694"/>
    <w:rsid w:val="004F5AC1"/>
    <w:rsid w:val="005165C5"/>
    <w:rsid w:val="00536A07"/>
    <w:rsid w:val="00543321"/>
    <w:rsid w:val="005508A1"/>
    <w:rsid w:val="0055708F"/>
    <w:rsid w:val="005615EA"/>
    <w:rsid w:val="005838BC"/>
    <w:rsid w:val="005A5157"/>
    <w:rsid w:val="005E746A"/>
    <w:rsid w:val="006370C8"/>
    <w:rsid w:val="00660B2D"/>
    <w:rsid w:val="00666059"/>
    <w:rsid w:val="00676BB8"/>
    <w:rsid w:val="006932FF"/>
    <w:rsid w:val="006B79DE"/>
    <w:rsid w:val="006D0245"/>
    <w:rsid w:val="006E17DC"/>
    <w:rsid w:val="006F6C50"/>
    <w:rsid w:val="006F7DA4"/>
    <w:rsid w:val="00730971"/>
    <w:rsid w:val="00734FA0"/>
    <w:rsid w:val="007415E2"/>
    <w:rsid w:val="00744EEB"/>
    <w:rsid w:val="0076032B"/>
    <w:rsid w:val="007668D5"/>
    <w:rsid w:val="0077536C"/>
    <w:rsid w:val="007935A7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B09CA"/>
    <w:rsid w:val="0093798B"/>
    <w:rsid w:val="00940446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D20F4"/>
    <w:rsid w:val="00C33CA9"/>
    <w:rsid w:val="00C43A68"/>
    <w:rsid w:val="00C567C3"/>
    <w:rsid w:val="00C60471"/>
    <w:rsid w:val="00C8647F"/>
    <w:rsid w:val="00C960AD"/>
    <w:rsid w:val="00CC6FAF"/>
    <w:rsid w:val="00CE1F69"/>
    <w:rsid w:val="00CF1141"/>
    <w:rsid w:val="00D129AE"/>
    <w:rsid w:val="00D265DB"/>
    <w:rsid w:val="00D26802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A27BE"/>
    <w:rsid w:val="00DB1F96"/>
    <w:rsid w:val="00DB2F67"/>
    <w:rsid w:val="00DF2064"/>
    <w:rsid w:val="00DF262D"/>
    <w:rsid w:val="00E002F5"/>
    <w:rsid w:val="00E20EB5"/>
    <w:rsid w:val="00E32642"/>
    <w:rsid w:val="00E40C76"/>
    <w:rsid w:val="00E40D29"/>
    <w:rsid w:val="00E4713B"/>
    <w:rsid w:val="00E55A4F"/>
    <w:rsid w:val="00E65012"/>
    <w:rsid w:val="00E67FB2"/>
    <w:rsid w:val="00E96CBD"/>
    <w:rsid w:val="00EB02C1"/>
    <w:rsid w:val="00EB648F"/>
    <w:rsid w:val="00ED3908"/>
    <w:rsid w:val="00ED43D8"/>
    <w:rsid w:val="00EF3F5A"/>
    <w:rsid w:val="00EF4CC7"/>
    <w:rsid w:val="00EF756E"/>
    <w:rsid w:val="00F14429"/>
    <w:rsid w:val="00F21F2C"/>
    <w:rsid w:val="00F25E1E"/>
    <w:rsid w:val="00F314E5"/>
    <w:rsid w:val="00F34497"/>
    <w:rsid w:val="00F364C5"/>
    <w:rsid w:val="00F504F2"/>
    <w:rsid w:val="00F5173B"/>
    <w:rsid w:val="00F73985"/>
    <w:rsid w:val="00F74742"/>
    <w:rsid w:val="00F87835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D0A19"/>
  <w15:docId w15:val="{67B939CA-557F-0E41-ABA9-8C4D18F7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C6FAF"/>
    <w:rPr>
      <w:b/>
      <w:bCs/>
    </w:rPr>
  </w:style>
  <w:style w:type="character" w:styleId="nfase">
    <w:name w:val="Emphasis"/>
    <w:basedOn w:val="Fontepargpadro"/>
    <w:uiPriority w:val="20"/>
    <w:qFormat/>
    <w:rsid w:val="00CC6FA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70C2"/>
  </w:style>
  <w:style w:type="paragraph" w:styleId="Rodap">
    <w:name w:val="footer"/>
    <w:basedOn w:val="Normal"/>
    <w:link w:val="Rodap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70C2"/>
  </w:style>
  <w:style w:type="character" w:styleId="Hyperlink">
    <w:name w:val="Hyperlink"/>
    <w:basedOn w:val="Fontepargpadro"/>
    <w:uiPriority w:val="99"/>
    <w:unhideWhenUsed/>
    <w:rsid w:val="00D41E6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elacomgrade">
    <w:name w:val="Table Grid"/>
    <w:basedOn w:val="Tabelanormal"/>
    <w:uiPriority w:val="59"/>
    <w:rsid w:val="00DB1F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CASA_Letterhead</Template>
  <TotalTime>6</TotalTime>
  <Pages>1</Pages>
  <Words>1329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Fernanda Soares</cp:lastModifiedBy>
  <cp:revision>5</cp:revision>
  <cp:lastPrinted>2017-09-12T14:42:00Z</cp:lastPrinted>
  <dcterms:created xsi:type="dcterms:W3CDTF">2021-10-10T21:35:00Z</dcterms:created>
  <dcterms:modified xsi:type="dcterms:W3CDTF">2021-10-11T00:34:00Z</dcterms:modified>
</cp:coreProperties>
</file>